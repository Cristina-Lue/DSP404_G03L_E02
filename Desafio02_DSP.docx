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6DF4" w14:textId="5BC46E75" w:rsidR="00674AA1" w:rsidRDefault="00674AA1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4F25295" wp14:editId="490ACF34">
            <wp:simplePos x="0" y="0"/>
            <wp:positionH relativeFrom="column">
              <wp:posOffset>1996440</wp:posOffset>
            </wp:positionH>
            <wp:positionV relativeFrom="paragraph">
              <wp:posOffset>-483870</wp:posOffset>
            </wp:positionV>
            <wp:extent cx="1282700" cy="1411605"/>
            <wp:effectExtent l="0" t="0" r="0" b="0"/>
            <wp:wrapNone/>
            <wp:docPr id="1450317847" name="Imagen 1" descr="Universidad Don Bosco (El Salvador) - Ecu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5112" r="1675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4116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1F77454" w14:textId="77777777" w:rsidR="00674AA1" w:rsidRDefault="00674AA1">
      <w:pPr>
        <w:rPr>
          <w:rFonts w:ascii="Arial" w:hAnsi="Arial" w:cs="Arial"/>
          <w:b/>
          <w:bCs/>
        </w:rPr>
      </w:pPr>
    </w:p>
    <w:p w14:paraId="0C713796" w14:textId="4A8A3FF0" w:rsidR="00674AA1" w:rsidRDefault="00674AA1">
      <w:pPr>
        <w:rPr>
          <w:rFonts w:ascii="Arial" w:hAnsi="Arial" w:cs="Arial"/>
          <w:b/>
          <w:bCs/>
        </w:rPr>
      </w:pPr>
    </w:p>
    <w:p w14:paraId="1445F6D6" w14:textId="77777777" w:rsidR="00674AA1" w:rsidRDefault="00674AA1">
      <w:pPr>
        <w:rPr>
          <w:rFonts w:ascii="Arial" w:hAnsi="Arial" w:cs="Arial"/>
          <w:b/>
          <w:bCs/>
        </w:rPr>
      </w:pPr>
    </w:p>
    <w:p w14:paraId="2357BC8B" w14:textId="3F84913C" w:rsidR="00674A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UNIVERSIDAD DON BOSCO </w:t>
      </w:r>
    </w:p>
    <w:p w14:paraId="6EBF87B7" w14:textId="4E1E334A" w:rsidR="000C10DE" w:rsidRDefault="00000000" w:rsidP="00674A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FACULTAD DE INGENIERIA ESCUELA DE COMPUTACION </w:t>
      </w:r>
    </w:p>
    <w:p w14:paraId="2F0E636C" w14:textId="77777777" w:rsidR="00674AA1" w:rsidRPr="00674AA1" w:rsidRDefault="00674AA1" w:rsidP="00674AA1">
      <w:pPr>
        <w:rPr>
          <w:rFonts w:ascii="Arial" w:hAnsi="Arial" w:cs="Arial"/>
          <w:b/>
          <w:bCs/>
        </w:rPr>
      </w:pPr>
    </w:p>
    <w:p w14:paraId="0E79F07E" w14:textId="77777777" w:rsidR="00674AA1" w:rsidRDefault="00000000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Docente: </w:t>
      </w:r>
    </w:p>
    <w:p w14:paraId="083B9C54" w14:textId="35155566" w:rsidR="000C10DE" w:rsidRDefault="00000000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Darwin Bermúdez</w:t>
      </w:r>
    </w:p>
    <w:p w14:paraId="243F239E" w14:textId="77777777" w:rsidR="00674AA1" w:rsidRDefault="00674AA1" w:rsidP="00674AA1">
      <w:pPr>
        <w:rPr>
          <w:rFonts w:ascii="Arial" w:hAnsi="Arial" w:cs="Arial"/>
          <w:sz w:val="24"/>
          <w:szCs w:val="24"/>
        </w:rPr>
      </w:pPr>
    </w:p>
    <w:p w14:paraId="1086F617" w14:textId="77777777" w:rsidR="00674AA1" w:rsidRDefault="00000000" w:rsidP="00674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Alumnos: </w:t>
      </w:r>
    </w:p>
    <w:p w14:paraId="71E8FB9C" w14:textId="25462F07" w:rsidR="000C10DE" w:rsidRDefault="00000000" w:rsidP="00674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Levi Asael Palacios Méndez PM241595</w:t>
      </w:r>
    </w:p>
    <w:p w14:paraId="235DB992" w14:textId="77777777" w:rsidR="00674AA1" w:rsidRDefault="00674AA1" w:rsidP="00674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Cristina Aracely Perez Lue PL240092</w:t>
      </w:r>
    </w:p>
    <w:p w14:paraId="17E486D5" w14:textId="77777777" w:rsidR="00674AA1" w:rsidRDefault="00674AA1" w:rsidP="00674AA1">
      <w:pPr>
        <w:rPr>
          <w:rFonts w:ascii="Arial" w:hAnsi="Arial" w:cs="Arial"/>
          <w:sz w:val="24"/>
          <w:szCs w:val="24"/>
        </w:rPr>
      </w:pPr>
    </w:p>
    <w:p w14:paraId="181F8AFF" w14:textId="77777777" w:rsidR="00674AA1" w:rsidRDefault="00000000" w:rsidP="00674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Materia: </w:t>
      </w:r>
    </w:p>
    <w:p w14:paraId="107D3D2E" w14:textId="770BBB5B" w:rsidR="000C10DE" w:rsidRDefault="00000000" w:rsidP="00674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aplicaciones con software propietario</w:t>
      </w:r>
    </w:p>
    <w:p w14:paraId="2FA0D8A4" w14:textId="77777777" w:rsidR="000C10DE" w:rsidRDefault="000C10DE">
      <w:pPr>
        <w:ind w:left="708" w:firstLine="708"/>
        <w:rPr>
          <w:rFonts w:ascii="Arial" w:hAnsi="Arial" w:cs="Arial"/>
          <w:sz w:val="24"/>
          <w:szCs w:val="24"/>
        </w:rPr>
      </w:pPr>
    </w:p>
    <w:p w14:paraId="48A3D7A1" w14:textId="77777777" w:rsidR="000C10DE" w:rsidRDefault="000C10DE">
      <w:pPr>
        <w:ind w:left="708" w:firstLine="708"/>
        <w:rPr>
          <w:rFonts w:ascii="Arial" w:hAnsi="Arial" w:cs="Arial"/>
          <w:sz w:val="24"/>
          <w:szCs w:val="24"/>
        </w:rPr>
      </w:pPr>
    </w:p>
    <w:p w14:paraId="06B5DC29" w14:textId="46EADF06" w:rsidR="000C10DE" w:rsidRDefault="00000000" w:rsidP="00674AA1">
      <w:r>
        <w:rPr>
          <w:rFonts w:ascii="Arial" w:hAnsi="Arial" w:cs="Arial"/>
          <w:b/>
          <w:bCs/>
          <w:sz w:val="24"/>
          <w:szCs w:val="24"/>
        </w:rPr>
        <w:t>DSP404 G03L</w:t>
      </w:r>
    </w:p>
    <w:p w14:paraId="09CBD648" w14:textId="77777777" w:rsidR="000C10DE" w:rsidRDefault="000C10DE">
      <w:pPr>
        <w:ind w:left="708" w:firstLine="708"/>
        <w:rPr>
          <w:rFonts w:ascii="Arial" w:hAnsi="Arial" w:cs="Arial"/>
        </w:rPr>
      </w:pPr>
    </w:p>
    <w:p w14:paraId="6BE84346" w14:textId="77777777" w:rsidR="000C10DE" w:rsidRDefault="000C10DE">
      <w:pPr>
        <w:ind w:left="708" w:firstLine="708"/>
        <w:rPr>
          <w:rFonts w:ascii="Arial" w:hAnsi="Arial" w:cs="Arial"/>
        </w:rPr>
      </w:pPr>
    </w:p>
    <w:p w14:paraId="4869BA55" w14:textId="77777777" w:rsidR="000C10DE" w:rsidRDefault="000C10DE">
      <w:pPr>
        <w:ind w:left="708" w:firstLine="708"/>
        <w:rPr>
          <w:rFonts w:ascii="Arial" w:hAnsi="Arial" w:cs="Arial"/>
        </w:rPr>
      </w:pPr>
    </w:p>
    <w:p w14:paraId="1B1E29EB" w14:textId="77777777" w:rsidR="000C10DE" w:rsidRDefault="000C10DE">
      <w:pPr>
        <w:ind w:left="708" w:firstLine="708"/>
        <w:rPr>
          <w:rFonts w:ascii="Arial" w:hAnsi="Arial" w:cs="Arial"/>
        </w:rPr>
      </w:pPr>
    </w:p>
    <w:p w14:paraId="6F3AEA72" w14:textId="77777777" w:rsidR="000C10DE" w:rsidRDefault="000C10DE">
      <w:pPr>
        <w:ind w:left="708" w:firstLine="708"/>
        <w:rPr>
          <w:rFonts w:ascii="Arial" w:hAnsi="Arial" w:cs="Arial"/>
        </w:rPr>
      </w:pPr>
    </w:p>
    <w:p w14:paraId="4240FB98" w14:textId="77777777" w:rsidR="000C10DE" w:rsidRDefault="000C10DE">
      <w:pPr>
        <w:rPr>
          <w:rFonts w:ascii="Arial" w:hAnsi="Arial" w:cs="Arial"/>
        </w:rPr>
      </w:pPr>
    </w:p>
    <w:p w14:paraId="5200CA83" w14:textId="77777777" w:rsidR="000C10DE" w:rsidRDefault="000C10DE">
      <w:pPr>
        <w:rPr>
          <w:lang w:val="es-ES"/>
        </w:rPr>
      </w:pPr>
    </w:p>
    <w:p w14:paraId="3BEE7AD4" w14:textId="77777777" w:rsidR="00674AA1" w:rsidRDefault="00674AA1">
      <w:pPr>
        <w:rPr>
          <w:lang w:val="es-ES"/>
        </w:rPr>
      </w:pPr>
    </w:p>
    <w:p w14:paraId="6D0BE5D8" w14:textId="77777777" w:rsidR="00674AA1" w:rsidRDefault="00674AA1">
      <w:pPr>
        <w:rPr>
          <w:lang w:val="es-ES"/>
        </w:rPr>
      </w:pPr>
    </w:p>
    <w:p w14:paraId="7462D4D1" w14:textId="77777777" w:rsidR="00674AA1" w:rsidRDefault="00674AA1">
      <w:pPr>
        <w:rPr>
          <w:lang w:val="es-ES"/>
        </w:rPr>
      </w:pPr>
    </w:p>
    <w:p w14:paraId="11828C9A" w14:textId="77777777" w:rsidR="00674AA1" w:rsidRDefault="00674AA1">
      <w:pPr>
        <w:rPr>
          <w:lang w:val="es-ES"/>
        </w:rPr>
      </w:pPr>
    </w:p>
    <w:p w14:paraId="5C9ECB1A" w14:textId="77777777" w:rsidR="00674AA1" w:rsidRDefault="00674AA1">
      <w:pPr>
        <w:rPr>
          <w:lang w:val="es-ES"/>
        </w:rPr>
      </w:pPr>
    </w:p>
    <w:p w14:paraId="0365EAB2" w14:textId="77777777" w:rsidR="000C10DE" w:rsidRDefault="00000000">
      <w:pPr>
        <w:rPr>
          <w:lang w:val="es-ES"/>
        </w:rPr>
      </w:pPr>
      <w:r>
        <w:rPr>
          <w:lang w:val="es-ES"/>
        </w:rPr>
        <w:t>Links de los videos:</w:t>
      </w:r>
    </w:p>
    <w:p w14:paraId="77E95FBD" w14:textId="77777777" w:rsidR="000C10DE" w:rsidRDefault="000C10DE">
      <w:pPr>
        <w:rPr>
          <w:lang w:val="es-ES"/>
        </w:rPr>
      </w:pPr>
    </w:p>
    <w:p w14:paraId="4F0AD4E3" w14:textId="77777777" w:rsidR="000C10DE" w:rsidRDefault="00000000">
      <w:pPr>
        <w:rPr>
          <w:lang w:val="es-ES"/>
        </w:rPr>
      </w:pPr>
      <w:r>
        <w:rPr>
          <w:lang w:val="es-ES"/>
        </w:rPr>
        <w:t>Base de datos</w:t>
      </w:r>
    </w:p>
    <w:p w14:paraId="6D95F2C9" w14:textId="77777777" w:rsidR="000C10DE" w:rsidRDefault="00000000">
      <w:hyperlink r:id="rId7" w:history="1">
        <w:r>
          <w:rPr>
            <w:rStyle w:val="Hipervnculo"/>
            <w:lang w:val="es-ES"/>
          </w:rPr>
          <w:t>https://drive.google.com/drive/folders/1dvR7yMH3bhxK_WoNTTKnoYwD0nY4vUnb?usp=sharing</w:t>
        </w:r>
      </w:hyperlink>
    </w:p>
    <w:p w14:paraId="2C8FFF8F" w14:textId="77777777" w:rsidR="000C10DE" w:rsidRDefault="000C10DE"/>
    <w:p w14:paraId="2B4BD237" w14:textId="77777777" w:rsidR="000C10DE" w:rsidRDefault="00000000">
      <w:proofErr w:type="spellStart"/>
      <w:r>
        <w:t>Views</w:t>
      </w:r>
      <w:proofErr w:type="spellEnd"/>
    </w:p>
    <w:p w14:paraId="16CC437A" w14:textId="77777777" w:rsidR="000C10DE" w:rsidRDefault="00000000">
      <w:hyperlink r:id="rId8" w:history="1">
        <w:r>
          <w:rPr>
            <w:rStyle w:val="Hipervnculo"/>
          </w:rPr>
          <w:t>https://drive.google.com/drive/folders/1SJ1-nKNOHe-1sc2pNUKI1Qkqf4FOWI6-?usp=sharing</w:t>
        </w:r>
      </w:hyperlink>
    </w:p>
    <w:p w14:paraId="40CDDF0A" w14:textId="5BB6006E" w:rsidR="000C10DE" w:rsidRDefault="000C10DE"/>
    <w:p w14:paraId="3395FA43" w14:textId="6EEDCF27" w:rsidR="00674AA1" w:rsidRDefault="00674AA1">
      <w:proofErr w:type="spellStart"/>
      <w:r>
        <w:t>Models</w:t>
      </w:r>
      <w:proofErr w:type="spellEnd"/>
    </w:p>
    <w:p w14:paraId="5723DD8D" w14:textId="29966376" w:rsidR="00674AA1" w:rsidRDefault="007D2BA0">
      <w:pPr>
        <w:rPr>
          <w:lang w:val="es-ES"/>
        </w:rPr>
      </w:pPr>
      <w:hyperlink r:id="rId9" w:history="1">
        <w:r w:rsidRPr="00A208D5">
          <w:rPr>
            <w:rStyle w:val="Hipervnculo"/>
            <w:lang w:val="es-ES"/>
          </w:rPr>
          <w:t>https://drive.google.com/file/d/1B3lyjgZGSPJwYN6bIAD1TSVgdzF1t9eq/view?usp=sharing</w:t>
        </w:r>
      </w:hyperlink>
    </w:p>
    <w:p w14:paraId="6FF2D5D3" w14:textId="77777777" w:rsidR="007D2BA0" w:rsidRDefault="007D2BA0">
      <w:pPr>
        <w:rPr>
          <w:lang w:val="es-ES"/>
        </w:rPr>
      </w:pPr>
    </w:p>
    <w:sectPr w:rsidR="007D2BA0" w:rsidSect="00674AA1">
      <w:pgSz w:w="12240" w:h="15840"/>
      <w:pgMar w:top="1417" w:right="1701" w:bottom="1417" w:left="1701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040C2" w14:textId="77777777" w:rsidR="00C40876" w:rsidRDefault="00C40876">
      <w:pPr>
        <w:spacing w:after="0" w:line="240" w:lineRule="auto"/>
      </w:pPr>
      <w:r>
        <w:separator/>
      </w:r>
    </w:p>
  </w:endnote>
  <w:endnote w:type="continuationSeparator" w:id="0">
    <w:p w14:paraId="7A46EBFA" w14:textId="77777777" w:rsidR="00C40876" w:rsidRDefault="00C4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C22B8" w14:textId="77777777" w:rsidR="00C40876" w:rsidRDefault="00C408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929BF6" w14:textId="77777777" w:rsidR="00C40876" w:rsidRDefault="00C40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C10DE"/>
    <w:rsid w:val="000B7A6A"/>
    <w:rsid w:val="000C10DE"/>
    <w:rsid w:val="001A4E2D"/>
    <w:rsid w:val="00674AA1"/>
    <w:rsid w:val="007D2BA0"/>
    <w:rsid w:val="009C4939"/>
    <w:rsid w:val="00C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0CB21"/>
  <w15:docId w15:val="{7AC25C3D-0081-4EEB-B100-3A464ACC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s-SV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J1-nKNOHe-1sc2pNUKI1Qkqf4FOWI6-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dvR7yMH3bhxK_WoNTTKnoYwD0nY4vUnb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B3lyjgZGSPJwYN6bIAD1TSVgdzF1t9eq/view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Palacios SS SAT 23</dc:creator>
  <dc:description/>
  <cp:lastModifiedBy>Cristina Aracely P�rez Lue</cp:lastModifiedBy>
  <cp:revision>2</cp:revision>
  <dcterms:created xsi:type="dcterms:W3CDTF">2024-09-26T04:58:00Z</dcterms:created>
  <dcterms:modified xsi:type="dcterms:W3CDTF">2024-09-26T04:58:00Z</dcterms:modified>
</cp:coreProperties>
</file>